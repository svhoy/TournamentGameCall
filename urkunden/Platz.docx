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BBC" w14:textId="77777777" w:rsidR="00E90899" w:rsidRDefault="00E90899"/>
    <w:p w14:paraId="2066880E" w14:textId="77777777" w:rsidR="008427F5" w:rsidRDefault="008427F5"/>
    <w:p w14:paraId="187E4533" w14:textId="77777777" w:rsidR="008427F5" w:rsidRDefault="008427F5"/>
    <w:p w14:paraId="3F316D46" w14:textId="77777777" w:rsidR="008427F5" w:rsidRDefault="008427F5"/>
    <w:p w14:paraId="6639F5A9" w14:textId="77777777" w:rsidR="008427F5" w:rsidRDefault="008427F5"/>
    <w:p w14:paraId="58924F6D" w14:textId="77777777" w:rsidR="008427F5" w:rsidRDefault="008427F5"/>
    <w:p w14:paraId="7FFDEC2C" w14:textId="77777777" w:rsidR="008427F5" w:rsidRDefault="008427F5" w:rsidP="008427F5">
      <w:pPr>
        <w:ind w:right="1982"/>
        <w:jc w:val="center"/>
      </w:pPr>
    </w:p>
    <w:p w14:paraId="4B5A638C" w14:textId="77777777" w:rsidR="003229C6" w:rsidRDefault="003229C6" w:rsidP="008427F5">
      <w:pPr>
        <w:ind w:right="1982"/>
        <w:jc w:val="center"/>
      </w:pPr>
    </w:p>
    <w:p w14:paraId="65A9CC98" w14:textId="77777777" w:rsidR="003229C6" w:rsidRDefault="003229C6" w:rsidP="008427F5">
      <w:pPr>
        <w:ind w:right="1982"/>
        <w:jc w:val="center"/>
      </w:pPr>
    </w:p>
    <w:p w14:paraId="3E1AE226" w14:textId="77777777" w:rsidR="003229C6" w:rsidRDefault="003229C6" w:rsidP="008427F5">
      <w:pPr>
        <w:ind w:right="1982"/>
        <w:jc w:val="center"/>
      </w:pPr>
    </w:p>
    <w:p w14:paraId="28629A1B" w14:textId="73985ADB" w:rsidR="008427F5" w:rsidRDefault="004954C6" w:rsidP="003229C6">
      <w:pPr>
        <w:ind w:left="-993" w:right="1415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fldChar w:fldCharType="begin"/>
      </w:r>
      <w:r>
        <w:rPr>
          <w:rFonts w:ascii="Times New Roman" w:hAnsi="Times New Roman"/>
          <w:b/>
          <w:sz w:val="56"/>
          <w:szCs w:val="56"/>
        </w:rPr>
        <w:instrText xml:space="preserve"> MERGEFIELD  Platz  \* MERGEFORMAT </w:instrText>
      </w:r>
      <w:r>
        <w:rPr>
          <w:rFonts w:ascii="Times New Roman" w:hAnsi="Times New Roman"/>
          <w:b/>
          <w:sz w:val="56"/>
          <w:szCs w:val="56"/>
        </w:rPr>
        <w:fldChar w:fldCharType="separate"/>
      </w:r>
      <w:r w:rsidR="00BE1DCC">
        <w:rPr>
          <w:rFonts w:ascii="Times New Roman" w:hAnsi="Times New Roman"/>
          <w:b/>
          <w:noProof/>
          <w:sz w:val="56"/>
          <w:szCs w:val="56"/>
        </w:rPr>
        <w:t>«Platz»</w:t>
      </w:r>
      <w:r>
        <w:rPr>
          <w:rFonts w:ascii="Times New Roman" w:hAnsi="Times New Roman"/>
          <w:b/>
          <w:sz w:val="56"/>
          <w:szCs w:val="56"/>
        </w:rPr>
        <w:fldChar w:fldCharType="end"/>
      </w:r>
      <w:r w:rsidR="008427F5">
        <w:rPr>
          <w:rFonts w:ascii="Times New Roman" w:hAnsi="Times New Roman"/>
          <w:b/>
          <w:sz w:val="56"/>
          <w:szCs w:val="56"/>
        </w:rPr>
        <w:br/>
      </w:r>
      <w:r w:rsidR="004C71FB">
        <w:rPr>
          <w:rFonts w:ascii="Times New Roman" w:hAnsi="Times New Roman"/>
          <w:sz w:val="56"/>
          <w:szCs w:val="56"/>
        </w:rPr>
        <w:fldChar w:fldCharType="begin"/>
      </w:r>
      <w:r w:rsidR="004C71FB">
        <w:rPr>
          <w:rFonts w:ascii="Times New Roman" w:hAnsi="Times New Roman"/>
          <w:sz w:val="56"/>
          <w:szCs w:val="56"/>
        </w:rPr>
        <w:instrText xml:space="preserve"> MERGEFIELD  Disziplin  \* MERGEFORMAT </w:instrText>
      </w:r>
      <w:r w:rsidR="004C71FB">
        <w:rPr>
          <w:rFonts w:ascii="Times New Roman" w:hAnsi="Times New Roman"/>
          <w:sz w:val="56"/>
          <w:szCs w:val="56"/>
        </w:rPr>
        <w:fldChar w:fldCharType="separate"/>
      </w:r>
      <w:r w:rsidR="004C71FB">
        <w:rPr>
          <w:rFonts w:ascii="Times New Roman" w:hAnsi="Times New Roman"/>
          <w:noProof/>
          <w:sz w:val="56"/>
          <w:szCs w:val="56"/>
        </w:rPr>
        <w:t>«Disziplin»</w:t>
      </w:r>
      <w:r w:rsidR="004C71FB">
        <w:rPr>
          <w:rFonts w:ascii="Times New Roman" w:hAnsi="Times New Roman"/>
          <w:sz w:val="56"/>
          <w:szCs w:val="56"/>
        </w:rPr>
        <w:fldChar w:fldCharType="end"/>
      </w:r>
    </w:p>
    <w:p w14:paraId="69BED087" w14:textId="77777777" w:rsidR="008427F5" w:rsidRPr="004609D6" w:rsidRDefault="008427F5" w:rsidP="003229C6">
      <w:pPr>
        <w:ind w:left="-993" w:right="1415"/>
        <w:jc w:val="center"/>
        <w:rPr>
          <w:rFonts w:ascii="Times New Roman" w:hAnsi="Times New Roman"/>
          <w:sz w:val="16"/>
          <w:szCs w:val="16"/>
        </w:rPr>
      </w:pPr>
    </w:p>
    <w:p w14:paraId="5852B943" w14:textId="74C2E188" w:rsidR="000064E9" w:rsidRDefault="004C71FB" w:rsidP="000064E9">
      <w:pPr>
        <w:ind w:left="-993" w:right="1415"/>
        <w:jc w:val="center"/>
      </w:pPr>
      <w:r>
        <w:rPr>
          <w:rFonts w:ascii="Times New Roman" w:hAnsi="Times New Roman"/>
          <w:b/>
          <w:sz w:val="72"/>
          <w:szCs w:val="72"/>
        </w:rPr>
        <w:fldChar w:fldCharType="begin"/>
      </w:r>
      <w:r>
        <w:rPr>
          <w:rFonts w:ascii="Times New Roman" w:hAnsi="Times New Roman"/>
          <w:b/>
          <w:sz w:val="72"/>
          <w:szCs w:val="72"/>
        </w:rPr>
        <w:instrText xml:space="preserve"> MERGEFIELD  Name1  \* MERGEFORMAT </w:instrText>
      </w:r>
      <w:r>
        <w:rPr>
          <w:rFonts w:ascii="Times New Roman" w:hAnsi="Times New Roman"/>
          <w:b/>
          <w:sz w:val="72"/>
          <w:szCs w:val="72"/>
        </w:rPr>
        <w:fldChar w:fldCharType="separate"/>
      </w:r>
      <w:r>
        <w:rPr>
          <w:rFonts w:ascii="Times New Roman" w:hAnsi="Times New Roman"/>
          <w:b/>
          <w:noProof/>
          <w:sz w:val="72"/>
          <w:szCs w:val="72"/>
        </w:rPr>
        <w:t>«Name1»</w:t>
      </w:r>
      <w:r>
        <w:rPr>
          <w:rFonts w:ascii="Times New Roman" w:hAnsi="Times New Roman"/>
          <w:b/>
          <w:sz w:val="72"/>
          <w:szCs w:val="72"/>
        </w:rPr>
        <w:fldChar w:fldCharType="end"/>
      </w:r>
      <w:r w:rsidR="008427F5">
        <w:rPr>
          <w:rFonts w:ascii="Times New Roman" w:hAnsi="Times New Roman"/>
          <w:b/>
          <w:sz w:val="72"/>
          <w:szCs w:val="72"/>
        </w:rPr>
        <w:br/>
      </w:r>
      <w:r>
        <w:rPr>
          <w:rFonts w:ascii="Times New Roman" w:hAnsi="Times New Roman"/>
          <w:sz w:val="48"/>
          <w:szCs w:val="48"/>
        </w:rPr>
        <w:fldChar w:fldCharType="begin"/>
      </w:r>
      <w:r>
        <w:rPr>
          <w:rFonts w:ascii="Times New Roman" w:hAnsi="Times New Roman"/>
          <w:sz w:val="48"/>
          <w:szCs w:val="48"/>
        </w:rPr>
        <w:instrText xml:space="preserve"> MERGEFIELD  Verien1  \* MERGEFORMAT </w:instrText>
      </w:r>
      <w:r>
        <w:rPr>
          <w:rFonts w:ascii="Times New Roman" w:hAnsi="Times New Roman"/>
          <w:sz w:val="48"/>
          <w:szCs w:val="48"/>
        </w:rPr>
        <w:fldChar w:fldCharType="separate"/>
      </w:r>
      <w:r>
        <w:rPr>
          <w:rFonts w:ascii="Times New Roman" w:hAnsi="Times New Roman"/>
          <w:noProof/>
          <w:sz w:val="48"/>
          <w:szCs w:val="48"/>
        </w:rPr>
        <w:t>«Verien1»</w:t>
      </w:r>
      <w:r>
        <w:rPr>
          <w:rFonts w:ascii="Times New Roman" w:hAnsi="Times New Roman"/>
          <w:sz w:val="48"/>
          <w:szCs w:val="48"/>
        </w:rPr>
        <w:fldChar w:fldCharType="end"/>
      </w:r>
      <w:r w:rsidR="008427F5">
        <w:rPr>
          <w:rFonts w:ascii="Times New Roman" w:hAnsi="Times New Roman"/>
          <w:sz w:val="48"/>
          <w:szCs w:val="48"/>
        </w:rPr>
        <w:br/>
      </w:r>
      <w:r>
        <w:rPr>
          <w:rFonts w:ascii="Times New Roman" w:hAnsi="Times New Roman"/>
          <w:b/>
          <w:sz w:val="72"/>
          <w:szCs w:val="72"/>
        </w:rPr>
        <w:fldChar w:fldCharType="begin"/>
      </w:r>
      <w:r>
        <w:rPr>
          <w:rFonts w:ascii="Times New Roman" w:hAnsi="Times New Roman"/>
          <w:b/>
          <w:sz w:val="72"/>
          <w:szCs w:val="72"/>
        </w:rPr>
        <w:instrText xml:space="preserve"> MERGEFIELD  Name2  \* MERGEFORMAT </w:instrText>
      </w:r>
      <w:r>
        <w:rPr>
          <w:rFonts w:ascii="Times New Roman" w:hAnsi="Times New Roman"/>
          <w:b/>
          <w:sz w:val="72"/>
          <w:szCs w:val="72"/>
        </w:rPr>
        <w:fldChar w:fldCharType="separate"/>
      </w:r>
      <w:r>
        <w:rPr>
          <w:rFonts w:ascii="Times New Roman" w:hAnsi="Times New Roman"/>
          <w:b/>
          <w:noProof/>
          <w:sz w:val="72"/>
          <w:szCs w:val="72"/>
        </w:rPr>
        <w:t>«Name2»</w:t>
      </w:r>
      <w:r>
        <w:rPr>
          <w:rFonts w:ascii="Times New Roman" w:hAnsi="Times New Roman"/>
          <w:b/>
          <w:sz w:val="72"/>
          <w:szCs w:val="72"/>
        </w:rPr>
        <w:fldChar w:fldCharType="end"/>
      </w:r>
      <w:r w:rsidR="000064E9">
        <w:rPr>
          <w:rFonts w:ascii="Times New Roman" w:hAnsi="Times New Roman"/>
          <w:b/>
          <w:sz w:val="72"/>
          <w:szCs w:val="72"/>
        </w:rPr>
        <w:br/>
      </w:r>
      <w:r>
        <w:rPr>
          <w:rFonts w:ascii="Times New Roman" w:hAnsi="Times New Roman"/>
          <w:sz w:val="48"/>
          <w:szCs w:val="48"/>
        </w:rPr>
        <w:fldChar w:fldCharType="begin"/>
      </w:r>
      <w:r>
        <w:rPr>
          <w:rFonts w:ascii="Times New Roman" w:hAnsi="Times New Roman"/>
          <w:sz w:val="48"/>
          <w:szCs w:val="48"/>
        </w:rPr>
        <w:instrText xml:space="preserve"> MERGEFIELD  Verein2  \* MERGEFORMAT </w:instrText>
      </w:r>
      <w:r>
        <w:rPr>
          <w:rFonts w:ascii="Times New Roman" w:hAnsi="Times New Roman"/>
          <w:sz w:val="48"/>
          <w:szCs w:val="48"/>
        </w:rPr>
        <w:fldChar w:fldCharType="separate"/>
      </w:r>
      <w:r>
        <w:rPr>
          <w:rFonts w:ascii="Times New Roman" w:hAnsi="Times New Roman"/>
          <w:noProof/>
          <w:sz w:val="48"/>
          <w:szCs w:val="48"/>
        </w:rPr>
        <w:t>«Verein2»</w:t>
      </w:r>
      <w:r>
        <w:rPr>
          <w:rFonts w:ascii="Times New Roman" w:hAnsi="Times New Roman"/>
          <w:sz w:val="48"/>
          <w:szCs w:val="48"/>
        </w:rPr>
        <w:fldChar w:fldCharType="end"/>
      </w:r>
      <w:r w:rsidR="000064E9">
        <w:rPr>
          <w:rFonts w:ascii="Times New Roman" w:hAnsi="Times New Roman"/>
          <w:sz w:val="48"/>
          <w:szCs w:val="48"/>
        </w:rPr>
        <w:br/>
      </w:r>
    </w:p>
    <w:p w14:paraId="789A2098" w14:textId="77777777" w:rsidR="008427F5" w:rsidRDefault="008427F5" w:rsidP="003229C6">
      <w:pPr>
        <w:ind w:left="-993" w:right="1415"/>
        <w:jc w:val="center"/>
      </w:pPr>
    </w:p>
    <w:p w14:paraId="4BE15E94" w14:textId="77777777" w:rsidR="00A04BD9" w:rsidRDefault="00A04BD9" w:rsidP="003229C6">
      <w:pPr>
        <w:ind w:left="-993" w:right="1415"/>
        <w:jc w:val="center"/>
      </w:pPr>
    </w:p>
    <w:p w14:paraId="1FF63B3E" w14:textId="77777777" w:rsidR="00A04BD9" w:rsidRDefault="00A04BD9" w:rsidP="003229C6">
      <w:pPr>
        <w:ind w:left="-993" w:right="1415"/>
        <w:jc w:val="center"/>
      </w:pPr>
    </w:p>
    <w:p w14:paraId="444B8D71" w14:textId="77777777" w:rsidR="00A04BD9" w:rsidRDefault="00A04BD9" w:rsidP="003229C6">
      <w:pPr>
        <w:ind w:left="-993" w:right="1415"/>
        <w:jc w:val="center"/>
      </w:pPr>
    </w:p>
    <w:sectPr w:rsidR="00A04BD9" w:rsidSect="00467964">
      <w:headerReference w:type="default" r:id="rId8"/>
      <w:footerReference w:type="default" r:id="rId9"/>
      <w:pgSz w:w="11906" w:h="16838"/>
      <w:pgMar w:top="2835" w:right="1418" w:bottom="1134" w:left="1418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ECEF" w14:textId="77777777" w:rsidR="00555350" w:rsidRDefault="00555350" w:rsidP="007D09A0">
      <w:pPr>
        <w:spacing w:after="0" w:line="240" w:lineRule="auto"/>
      </w:pPr>
      <w:r>
        <w:separator/>
      </w:r>
    </w:p>
  </w:endnote>
  <w:endnote w:type="continuationSeparator" w:id="0">
    <w:p w14:paraId="260BEEA4" w14:textId="77777777" w:rsidR="00555350" w:rsidRDefault="00555350" w:rsidP="007D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0BA6" w14:textId="62929D9A" w:rsidR="007D79E8" w:rsidRDefault="004C71F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3E04E4" wp14:editId="5B5B8F3A">
              <wp:simplePos x="0" y="0"/>
              <wp:positionH relativeFrom="column">
                <wp:posOffset>-471805</wp:posOffset>
              </wp:positionH>
              <wp:positionV relativeFrom="paragraph">
                <wp:posOffset>-1788795</wp:posOffset>
              </wp:positionV>
              <wp:extent cx="5981700" cy="2019300"/>
              <wp:effectExtent l="0" t="0" r="0" b="0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700" cy="201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EB24AD" w14:textId="77777777" w:rsidR="00BE46B8" w:rsidRPr="00BE1DCC" w:rsidRDefault="00BE46B8" w:rsidP="00BE46B8">
                          <w:pPr>
                            <w:ind w:right="566"/>
                            <w:jc w:val="right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</w:p>
                        <w:p w14:paraId="56EABD3D" w14:textId="77777777" w:rsidR="003229C6" w:rsidRPr="00BE1DCC" w:rsidRDefault="00BE46B8" w:rsidP="003229C6">
                          <w:pPr>
                            <w:ind w:right="566"/>
                            <w:jc w:val="center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 xml:space="preserve">Gelsenkirchen, </w:t>
                          </w:r>
                          <w:r w:rsidR="0022471E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21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.</w:t>
                          </w:r>
                          <w:r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/</w:t>
                          </w:r>
                          <w:r w:rsidR="0022471E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22</w:t>
                          </w:r>
                          <w:r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.</w:t>
                          </w:r>
                          <w:r w:rsidR="00287007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09</w:t>
                          </w:r>
                          <w:r w:rsidR="001C7C2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.201</w:t>
                          </w:r>
                          <w:r w:rsidR="0022471E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9</w:t>
                          </w:r>
                        </w:p>
                        <w:p w14:paraId="066AB670" w14:textId="77777777" w:rsidR="003229C6" w:rsidRPr="00BE1DCC" w:rsidRDefault="003229C6" w:rsidP="003229C6">
                          <w:pPr>
                            <w:ind w:right="566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</w:p>
                        <w:p w14:paraId="46E5A208" w14:textId="77777777" w:rsidR="00BE46B8" w:rsidRPr="00BE1DCC" w:rsidRDefault="00BE46B8" w:rsidP="003229C6">
                          <w:pPr>
                            <w:ind w:right="566" w:firstLine="708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_____________________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  <w:t>_____________________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  <w:t xml:space="preserve">    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  <w:t>Ausrichter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287007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Jürgen Cramer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br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  <w:t>PSV Gelsenkirchen-Buer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  <w:t>BLV-NRW Jugendausschuss</w:t>
                          </w:r>
                          <w:r w:rsidR="00287007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 xml:space="preserve"> Nord 1</w:t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br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  <w:r w:rsidR="003229C6"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7285E159" w14:textId="77777777" w:rsidR="00BE46B8" w:rsidRPr="00BE1DCC" w:rsidRDefault="00BE46B8" w:rsidP="00BE46B8">
                          <w:pPr>
                            <w:ind w:right="566"/>
                            <w:jc w:val="right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 w:rsidRPr="00BE1DCC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Turnierleitung</w:t>
                          </w:r>
                        </w:p>
                        <w:p w14:paraId="1523085F" w14:textId="77777777" w:rsidR="00BE46B8" w:rsidRPr="00BE1DCC" w:rsidRDefault="00BE46B8" w:rsidP="00BE46B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ambria" w:hAnsi="Cambria" w:cs="ArialMT"/>
                              <w:color w:val="1F497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E04E4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style="position:absolute;margin-left:-37.15pt;margin-top:-140.85pt;width:471pt;height:15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" filled="f" stroked="f">
              <v:textbox>
                <w:txbxContent>
                  <w:p w14:paraId="0BEB24AD" w14:textId="77777777" w:rsidR="00BE46B8" w:rsidRPr="00BE1DCC" w:rsidRDefault="00BE46B8" w:rsidP="00BE46B8">
                    <w:pPr>
                      <w:ind w:right="566"/>
                      <w:jc w:val="right"/>
                      <w:rPr>
                        <w:rFonts w:ascii="Cambria" w:hAnsi="Cambria"/>
                        <w:sz w:val="24"/>
                        <w:szCs w:val="24"/>
                      </w:rPr>
                    </w:pPr>
                  </w:p>
                  <w:p w14:paraId="56EABD3D" w14:textId="77777777" w:rsidR="003229C6" w:rsidRPr="00BE1DCC" w:rsidRDefault="00BE46B8" w:rsidP="003229C6">
                    <w:pPr>
                      <w:ind w:right="566"/>
                      <w:jc w:val="center"/>
                      <w:rPr>
                        <w:rFonts w:ascii="Cambria" w:hAnsi="Cambria"/>
                        <w:sz w:val="24"/>
                        <w:szCs w:val="24"/>
                      </w:rPr>
                    </w:pPr>
                    <w:r w:rsidRPr="00BE1DCC">
                      <w:rPr>
                        <w:rFonts w:ascii="Cambria" w:hAnsi="Cambria"/>
                        <w:sz w:val="24"/>
                        <w:szCs w:val="24"/>
                      </w:rPr>
                      <w:t xml:space="preserve">Gelsenkirchen, </w:t>
                    </w:r>
                    <w:r w:rsidR="0022471E" w:rsidRPr="00BE1DCC">
                      <w:rPr>
                        <w:rFonts w:ascii="Cambria" w:hAnsi="Cambria"/>
                        <w:sz w:val="24"/>
                        <w:szCs w:val="24"/>
                      </w:rPr>
                      <w:t>21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>.</w:t>
                    </w:r>
                    <w:r w:rsidRPr="00BE1DCC">
                      <w:rPr>
                        <w:rFonts w:ascii="Cambria" w:hAnsi="Cambria"/>
                        <w:sz w:val="24"/>
                        <w:szCs w:val="24"/>
                      </w:rPr>
                      <w:t>/</w:t>
                    </w:r>
                    <w:r w:rsidR="0022471E" w:rsidRPr="00BE1DCC">
                      <w:rPr>
                        <w:rFonts w:ascii="Cambria" w:hAnsi="Cambria"/>
                        <w:sz w:val="24"/>
                        <w:szCs w:val="24"/>
                      </w:rPr>
                      <w:t>22</w:t>
                    </w:r>
                    <w:r w:rsidRPr="00BE1DCC">
                      <w:rPr>
                        <w:rFonts w:ascii="Cambria" w:hAnsi="Cambria"/>
                        <w:sz w:val="24"/>
                        <w:szCs w:val="24"/>
                      </w:rPr>
                      <w:t>.</w:t>
                    </w:r>
                    <w:r w:rsidR="00287007" w:rsidRPr="00BE1DCC">
                      <w:rPr>
                        <w:rFonts w:ascii="Cambria" w:hAnsi="Cambria"/>
                        <w:sz w:val="24"/>
                        <w:szCs w:val="24"/>
                      </w:rPr>
                      <w:t>09</w:t>
                    </w:r>
                    <w:r w:rsidR="001C7C26" w:rsidRPr="00BE1DCC">
                      <w:rPr>
                        <w:rFonts w:ascii="Cambria" w:hAnsi="Cambria"/>
                        <w:sz w:val="24"/>
                        <w:szCs w:val="24"/>
                      </w:rPr>
                      <w:t>.201</w:t>
                    </w:r>
                    <w:r w:rsidR="0022471E" w:rsidRPr="00BE1DCC">
                      <w:rPr>
                        <w:rFonts w:ascii="Cambria" w:hAnsi="Cambria"/>
                        <w:sz w:val="24"/>
                        <w:szCs w:val="24"/>
                      </w:rPr>
                      <w:t>9</w:t>
                    </w:r>
                  </w:p>
                  <w:p w14:paraId="066AB670" w14:textId="77777777" w:rsidR="003229C6" w:rsidRPr="00BE1DCC" w:rsidRDefault="003229C6" w:rsidP="003229C6">
                    <w:pPr>
                      <w:ind w:right="566"/>
                      <w:rPr>
                        <w:rFonts w:ascii="Cambria" w:hAnsi="Cambria"/>
                        <w:sz w:val="24"/>
                        <w:szCs w:val="24"/>
                      </w:rPr>
                    </w:pPr>
                  </w:p>
                  <w:p w14:paraId="46E5A208" w14:textId="77777777" w:rsidR="00BE46B8" w:rsidRPr="00BE1DCC" w:rsidRDefault="00BE46B8" w:rsidP="003229C6">
                    <w:pPr>
                      <w:ind w:right="566" w:firstLine="708"/>
                      <w:rPr>
                        <w:rFonts w:ascii="Cambria" w:hAnsi="Cambria"/>
                        <w:sz w:val="24"/>
                        <w:szCs w:val="24"/>
                      </w:rPr>
                    </w:pPr>
                    <w:r w:rsidRPr="00BE1DCC">
                      <w:rPr>
                        <w:rFonts w:ascii="Cambria" w:hAnsi="Cambria"/>
                        <w:sz w:val="24"/>
                        <w:szCs w:val="24"/>
                      </w:rPr>
                      <w:t>_____________________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  <w:t>_____________________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  <w:t xml:space="preserve">    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  <w:t>Ausrichter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287007" w:rsidRPr="00BE1DCC">
                      <w:rPr>
                        <w:rFonts w:ascii="Cambria" w:hAnsi="Cambria"/>
                        <w:sz w:val="24"/>
                        <w:szCs w:val="24"/>
                      </w:rPr>
                      <w:t>Jürgen Cramer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br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  <w:t>PSV Gelsenkirchen-Buer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  <w:t>BLV-NRW Jugendausschuss</w:t>
                    </w:r>
                    <w:r w:rsidR="00287007" w:rsidRPr="00BE1DCC">
                      <w:rPr>
                        <w:rFonts w:ascii="Cambria" w:hAnsi="Cambria"/>
                        <w:sz w:val="24"/>
                        <w:szCs w:val="24"/>
                      </w:rPr>
                      <w:t xml:space="preserve"> Nord 1</w:t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br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  <w:r w:rsidR="003229C6" w:rsidRPr="00BE1DCC">
                      <w:rPr>
                        <w:rFonts w:ascii="Cambria" w:hAnsi="Cambria"/>
                        <w:sz w:val="24"/>
                        <w:szCs w:val="24"/>
                      </w:rPr>
                      <w:tab/>
                    </w:r>
                  </w:p>
                  <w:p w14:paraId="7285E159" w14:textId="77777777" w:rsidR="00BE46B8" w:rsidRPr="00BE1DCC" w:rsidRDefault="00BE46B8" w:rsidP="00BE46B8">
                    <w:pPr>
                      <w:ind w:right="566"/>
                      <w:jc w:val="right"/>
                      <w:rPr>
                        <w:rFonts w:ascii="Cambria" w:hAnsi="Cambria"/>
                        <w:sz w:val="24"/>
                        <w:szCs w:val="24"/>
                      </w:rPr>
                    </w:pPr>
                    <w:r w:rsidRPr="00BE1DCC">
                      <w:rPr>
                        <w:rFonts w:ascii="Cambria" w:hAnsi="Cambria"/>
                        <w:sz w:val="24"/>
                        <w:szCs w:val="24"/>
                      </w:rPr>
                      <w:t>Turnierleitung</w:t>
                    </w:r>
                  </w:p>
                  <w:p w14:paraId="1523085F" w14:textId="77777777" w:rsidR="00BE46B8" w:rsidRPr="00BE1DCC" w:rsidRDefault="00BE46B8" w:rsidP="00BE46B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ambria" w:hAnsi="Cambria" w:cs="ArialMT"/>
                        <w:color w:val="1F497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084E58D4" wp14:editId="3CD6A57A">
          <wp:simplePos x="0" y="0"/>
          <wp:positionH relativeFrom="margin">
            <wp:posOffset>2719070</wp:posOffset>
          </wp:positionH>
          <wp:positionV relativeFrom="paragraph">
            <wp:posOffset>-1245235</wp:posOffset>
          </wp:positionV>
          <wp:extent cx="1268730" cy="942975"/>
          <wp:effectExtent l="0" t="0" r="0" b="0"/>
          <wp:wrapNone/>
          <wp:docPr id="2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B277C0" wp14:editId="09339329">
          <wp:simplePos x="0" y="0"/>
          <wp:positionH relativeFrom="column">
            <wp:posOffset>9525</wp:posOffset>
          </wp:positionH>
          <wp:positionV relativeFrom="paragraph">
            <wp:posOffset>-1048385</wp:posOffset>
          </wp:positionV>
          <wp:extent cx="1169670" cy="529590"/>
          <wp:effectExtent l="0" t="0" r="0" b="0"/>
          <wp:wrapNone/>
          <wp:docPr id="1" name="Grafik 299" descr="C:\Users\strauss\Documents\Badminton\Turniere\KVE 2015\Unterschrift Holger Str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99" descr="C:\Users\strauss\Documents\Badminton\Turniere\KVE 2015\Unterschrift Holger Straus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67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75B8" w14:textId="77777777" w:rsidR="00555350" w:rsidRDefault="00555350" w:rsidP="007D09A0">
      <w:pPr>
        <w:spacing w:after="0" w:line="240" w:lineRule="auto"/>
      </w:pPr>
      <w:r>
        <w:separator/>
      </w:r>
    </w:p>
  </w:footnote>
  <w:footnote w:type="continuationSeparator" w:id="0">
    <w:p w14:paraId="35A7B479" w14:textId="77777777" w:rsidR="00555350" w:rsidRDefault="00555350" w:rsidP="007D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AA70" w14:textId="6F72EBBD" w:rsidR="007D09A0" w:rsidRDefault="004C71F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3E63731" wp14:editId="435A04B2">
              <wp:simplePos x="0" y="0"/>
              <wp:positionH relativeFrom="column">
                <wp:posOffset>-652780</wp:posOffset>
              </wp:positionH>
              <wp:positionV relativeFrom="paragraph">
                <wp:posOffset>3554095</wp:posOffset>
              </wp:positionV>
              <wp:extent cx="5543550" cy="984885"/>
              <wp:effectExtent l="0" t="0" r="0" b="0"/>
              <wp:wrapNone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3550" cy="984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A8DAEB" w14:textId="77777777" w:rsidR="007C652E" w:rsidRPr="0022471E" w:rsidRDefault="0022471E" w:rsidP="007C652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ambria-Bold" w:hAnsi="Cambria-Bold" w:cs="Cambria-Bold"/>
                              <w:b/>
                              <w:bCs/>
                              <w:sz w:val="60"/>
                              <w:szCs w:val="60"/>
                            </w:rPr>
                          </w:pPr>
                          <w:r w:rsidRPr="0022471E">
                            <w:rPr>
                              <w:rFonts w:ascii="Cambria-Bold" w:hAnsi="Cambria-Bold" w:cs="Cambria-Bold"/>
                              <w:b/>
                              <w:bCs/>
                              <w:sz w:val="60"/>
                              <w:szCs w:val="60"/>
                            </w:rPr>
                            <w:t>Bezirks</w:t>
                          </w:r>
                          <w:r w:rsidR="007C652E" w:rsidRPr="0022471E">
                            <w:rPr>
                              <w:rFonts w:ascii="Cambria-Bold" w:hAnsi="Cambria-Bold" w:cs="Cambria-Bold"/>
                              <w:b/>
                              <w:bCs/>
                              <w:sz w:val="60"/>
                              <w:szCs w:val="60"/>
                            </w:rPr>
                            <w:t>vorentscheidungen</w:t>
                          </w:r>
                        </w:p>
                        <w:p w14:paraId="7DE337F8" w14:textId="77777777" w:rsidR="00C76DAD" w:rsidRPr="0022471E" w:rsidRDefault="001C7C26" w:rsidP="007C652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ambria-Bold" w:hAnsi="Cambria-Bold" w:cs="Cambria-Bold"/>
                              <w:b/>
                              <w:bCs/>
                              <w:sz w:val="60"/>
                              <w:szCs w:val="60"/>
                            </w:rPr>
                          </w:pPr>
                          <w:r w:rsidRPr="0022471E">
                            <w:rPr>
                              <w:rFonts w:ascii="Cambria-Bold" w:hAnsi="Cambria-Bold" w:cs="Cambria-Bold"/>
                              <w:b/>
                              <w:bCs/>
                              <w:sz w:val="60"/>
                              <w:szCs w:val="60"/>
                            </w:rPr>
                            <w:t>201</w:t>
                          </w:r>
                          <w:r w:rsidR="0022471E">
                            <w:rPr>
                              <w:rFonts w:ascii="Cambria-Bold" w:hAnsi="Cambria-Bold" w:cs="Cambria-Bold"/>
                              <w:b/>
                              <w:bCs/>
                              <w:sz w:val="60"/>
                              <w:szCs w:val="6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3E63731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-51.4pt;margin-top:279.85pt;width:436.5pt;height:77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" filled="f" stroked="f">
              <v:textbox style="mso-fit-shape-to-text:t">
                <w:txbxContent>
                  <w:p w14:paraId="19A8DAEB" w14:textId="77777777" w:rsidR="007C652E" w:rsidRPr="0022471E" w:rsidRDefault="0022471E" w:rsidP="007C652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ambria-Bold" w:hAnsi="Cambria-Bold" w:cs="Cambria-Bold"/>
                        <w:b/>
                        <w:bCs/>
                        <w:sz w:val="60"/>
                        <w:szCs w:val="60"/>
                      </w:rPr>
                    </w:pPr>
                    <w:r w:rsidRPr="0022471E">
                      <w:rPr>
                        <w:rFonts w:ascii="Cambria-Bold" w:hAnsi="Cambria-Bold" w:cs="Cambria-Bold"/>
                        <w:b/>
                        <w:bCs/>
                        <w:sz w:val="60"/>
                        <w:szCs w:val="60"/>
                      </w:rPr>
                      <w:t>Bezirks</w:t>
                    </w:r>
                    <w:r w:rsidR="007C652E" w:rsidRPr="0022471E">
                      <w:rPr>
                        <w:rFonts w:ascii="Cambria-Bold" w:hAnsi="Cambria-Bold" w:cs="Cambria-Bold"/>
                        <w:b/>
                        <w:bCs/>
                        <w:sz w:val="60"/>
                        <w:szCs w:val="60"/>
                      </w:rPr>
                      <w:t>vorentscheidungen</w:t>
                    </w:r>
                  </w:p>
                  <w:p w14:paraId="7DE337F8" w14:textId="77777777" w:rsidR="00C76DAD" w:rsidRPr="0022471E" w:rsidRDefault="001C7C26" w:rsidP="007C652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ambria-Bold" w:hAnsi="Cambria-Bold" w:cs="Cambria-Bold"/>
                        <w:b/>
                        <w:bCs/>
                        <w:sz w:val="60"/>
                        <w:szCs w:val="60"/>
                      </w:rPr>
                    </w:pPr>
                    <w:r w:rsidRPr="0022471E">
                      <w:rPr>
                        <w:rFonts w:ascii="Cambria-Bold" w:hAnsi="Cambria-Bold" w:cs="Cambria-Bold"/>
                        <w:b/>
                        <w:bCs/>
                        <w:sz w:val="60"/>
                        <w:szCs w:val="60"/>
                      </w:rPr>
                      <w:t>201</w:t>
                    </w:r>
                    <w:r w:rsidR="0022471E">
                      <w:rPr>
                        <w:rFonts w:ascii="Cambria-Bold" w:hAnsi="Cambria-Bold" w:cs="Cambria-Bold"/>
                        <w:b/>
                        <w:bCs/>
                        <w:sz w:val="60"/>
                        <w:szCs w:val="60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1" locked="0" layoutInCell="1" allowOverlap="1" wp14:anchorId="01E00575" wp14:editId="07F9B602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45070" cy="10668000"/>
          <wp:effectExtent l="0" t="0" r="0" b="0"/>
          <wp:wrapNone/>
          <wp:docPr id="4" name="Grafi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07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393C"/>
    <w:multiLevelType w:val="hybridMultilevel"/>
    <w:tmpl w:val="52F84A20"/>
    <w:lvl w:ilvl="0" w:tplc="21D2DC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CC"/>
    <w:rsid w:val="000064E9"/>
    <w:rsid w:val="000459EF"/>
    <w:rsid w:val="00125DA3"/>
    <w:rsid w:val="00133092"/>
    <w:rsid w:val="001C7C26"/>
    <w:rsid w:val="0022471E"/>
    <w:rsid w:val="00287007"/>
    <w:rsid w:val="003229C6"/>
    <w:rsid w:val="00356814"/>
    <w:rsid w:val="003646AA"/>
    <w:rsid w:val="003F0E8F"/>
    <w:rsid w:val="00454873"/>
    <w:rsid w:val="00467964"/>
    <w:rsid w:val="004954C6"/>
    <w:rsid w:val="004C71FB"/>
    <w:rsid w:val="00555350"/>
    <w:rsid w:val="006C1C8A"/>
    <w:rsid w:val="00786814"/>
    <w:rsid w:val="007C652E"/>
    <w:rsid w:val="007D09A0"/>
    <w:rsid w:val="007D20AA"/>
    <w:rsid w:val="007D79E8"/>
    <w:rsid w:val="007F7AE9"/>
    <w:rsid w:val="008427F5"/>
    <w:rsid w:val="00851C6F"/>
    <w:rsid w:val="008D21A8"/>
    <w:rsid w:val="00946456"/>
    <w:rsid w:val="00A04BD9"/>
    <w:rsid w:val="00A41AF0"/>
    <w:rsid w:val="00AC7F50"/>
    <w:rsid w:val="00B5558D"/>
    <w:rsid w:val="00BE1DCC"/>
    <w:rsid w:val="00BE46B8"/>
    <w:rsid w:val="00C76DAD"/>
    <w:rsid w:val="00DD144E"/>
    <w:rsid w:val="00E90899"/>
    <w:rsid w:val="00F5395C"/>
    <w:rsid w:val="00FC2EB4"/>
    <w:rsid w:val="00F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466B6"/>
  <w15:docId w15:val="{94FF08CE-1BB1-48D2-BD0D-37178B99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9A0"/>
  </w:style>
  <w:style w:type="paragraph" w:styleId="Fuzeile">
    <w:name w:val="footer"/>
    <w:basedOn w:val="Standard"/>
    <w:link w:val="FuzeileZchn"/>
    <w:uiPriority w:val="99"/>
    <w:unhideWhenUsed/>
    <w:rsid w:val="007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9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D09A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C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33A4D-FE46-43DB-A8D9-8BC96A94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Platz</Template>
  <TotalTime>0</TotalTime>
  <Pages>1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cp:lastModifiedBy>Keks Becker</cp:lastModifiedBy>
  <cp:revision>2</cp:revision>
  <cp:lastPrinted>2016-04-19T09:16:00Z</cp:lastPrinted>
  <dcterms:created xsi:type="dcterms:W3CDTF">2022-02-21T14:52:00Z</dcterms:created>
  <dcterms:modified xsi:type="dcterms:W3CDTF">2022-02-21T14:52:00Z</dcterms:modified>
</cp:coreProperties>
</file>